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478"/>
            <w:gridCol w:w="7832"/>
          </w:tblGrid>
          <w:tr w:rsidR="00590B56" w14:paraId="361FD047" w14:textId="77777777">
            <w:trPr>
              <w:trHeight w:val="3960"/>
              <w:jc w:val="center"/>
            </w:trPr>
            <w:tc>
              <w:tcPr>
                <w:tcW w:w="1450" w:type="pct"/>
                <w:tcBorders>
                  <w:top w:val="nil"/>
                  <w:left w:val="nil"/>
                  <w:bottom w:val="nil"/>
                  <w:right w:val="nil"/>
                </w:tcBorders>
                <w:shd w:val="clear" w:color="auto" w:fill="auto"/>
              </w:tcPr>
              <w:p w14:paraId="663A878D" w14:textId="77777777" w:rsidR="00590B56" w:rsidRDefault="00590B56">
                <w:pPr>
                  <w:pStyle w:val="NoSpacing"/>
                </w:pPr>
              </w:p>
            </w:tc>
            <w:tc>
              <w:tcPr>
                <w:tcW w:w="4000" w:type="pct"/>
                <w:tcBorders>
                  <w:top w:val="nil"/>
                  <w:left w:val="nil"/>
                  <w:bottom w:val="nil"/>
                  <w:right w:val="nil"/>
                </w:tcBorders>
                <w:shd w:val="clear" w:color="auto" w:fill="auto"/>
                <w:tcMar>
                  <w:left w:w="115" w:type="dxa"/>
                  <w:bottom w:w="115" w:type="dxa"/>
                </w:tcMar>
                <w:vAlign w:val="bottom"/>
              </w:tcPr>
              <w:p w14:paraId="6E6F1259" w14:textId="77777777" w:rsidR="00590B56" w:rsidRDefault="00930DDE" w:rsidP="00C5346B">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59E058B823FB5841AAE8BA101E281864"/>
                    </w:placeholder>
                    <w:dataBinding w:prefixMappings="xmlns:ns0='http://schemas.openxmlformats.org/package/2006/metadata/core-properties' xmlns:ns1='http://purl.org/dc/elements/1.1/'" w:xpath="/ns0:coreProperties[1]/ns1:title[1]" w:storeItemID="{6C3C8BC8-F283-45AE-878A-BAB7291924A1}"/>
                    <w:text/>
                  </w:sdtPr>
                  <w:sdtContent>
                    <w:r w:rsidR="00C5346B">
                      <w:rPr>
                        <w:rFonts w:asciiTheme="majorHAnsi" w:eastAsiaTheme="majorEastAsia" w:hAnsiTheme="majorHAnsi" w:cstheme="majorBidi"/>
                        <w:caps/>
                        <w:color w:val="775F55" w:themeColor="text2"/>
                        <w:sz w:val="110"/>
                        <w:szCs w:val="110"/>
                      </w:rPr>
                      <w:t>Smart Park</w:t>
                    </w:r>
                  </w:sdtContent>
                </w:sdt>
              </w:p>
            </w:tc>
          </w:tr>
          <w:tr w:rsidR="00590B56" w14:paraId="59FF7E35" w14:textId="77777777">
            <w:trPr>
              <w:jc w:val="center"/>
            </w:trPr>
            <w:tc>
              <w:tcPr>
                <w:tcW w:w="1450" w:type="pct"/>
                <w:tcBorders>
                  <w:top w:val="nil"/>
                  <w:left w:val="nil"/>
                  <w:bottom w:val="nil"/>
                  <w:right w:val="nil"/>
                </w:tcBorders>
                <w:shd w:val="clear" w:color="auto" w:fill="auto"/>
              </w:tcPr>
              <w:p w14:paraId="7D85F5A7" w14:textId="77777777" w:rsidR="00590B56" w:rsidRDefault="00590B56">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172DFAE9" w14:textId="77777777" w:rsidR="00590B56" w:rsidRDefault="00930DDE">
                <w:r>
                  <w:rPr>
                    <w:noProof/>
                    <w:lang w:eastAsia="en-US"/>
                  </w:rPr>
                  <w:drawing>
                    <wp:inline distT="0" distB="0" distL="0" distR="0" wp14:anchorId="56A28CCB" wp14:editId="3500390A">
                      <wp:extent cx="4915213" cy="3279871"/>
                      <wp:effectExtent l="0" t="0" r="12700" b="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213" cy="3279871"/>
                              </a:xfrm>
                              <a:prstGeom prst="rect">
                                <a:avLst/>
                              </a:prstGeom>
                            </pic:spPr>
                          </pic:pic>
                        </a:graphicData>
                      </a:graphic>
                    </wp:inline>
                  </w:drawing>
                </w:r>
              </w:p>
            </w:tc>
          </w:tr>
          <w:tr w:rsidR="00590B56" w14:paraId="715A8A53" w14:textId="77777777">
            <w:trPr>
              <w:trHeight w:val="864"/>
              <w:jc w:val="center"/>
            </w:trPr>
            <w:tc>
              <w:tcPr>
                <w:tcW w:w="1450" w:type="pct"/>
                <w:tcBorders>
                  <w:top w:val="nil"/>
                  <w:left w:val="nil"/>
                  <w:bottom w:val="nil"/>
                </w:tcBorders>
                <w:shd w:val="clear" w:color="auto" w:fill="DD8047" w:themeFill="accent2"/>
                <w:vAlign w:val="center"/>
              </w:tcPr>
              <w:p w14:paraId="39998E9F" w14:textId="77777777" w:rsidR="00590B56" w:rsidRDefault="00930DDE" w:rsidP="00C5346B">
                <w:pPr>
                  <w:pStyle w:val="NoSpacing"/>
                  <w:jc w:val="center"/>
                  <w:rPr>
                    <w:color w:val="FFFFFF" w:themeColor="background1"/>
                    <w:sz w:val="32"/>
                    <w:szCs w:val="32"/>
                  </w:rPr>
                </w:pPr>
                <w:sdt>
                  <w:sdtPr>
                    <w:rPr>
                      <w:color w:val="FFFFFF" w:themeColor="background1"/>
                      <w:sz w:val="32"/>
                      <w:szCs w:val="32"/>
                      <w:vertAlign w:val="superscript"/>
                    </w:rPr>
                    <w:alias w:val="Date"/>
                    <w:id w:val="541102334"/>
                    <w:placeholder>
                      <w:docPart w:val="59E00DA3EC99A14E8E09FB2805D33E55"/>
                    </w:placeholder>
                    <w:dataBinding w:prefixMappings="xmlns:ns0='http://schemas.microsoft.com/office/2006/coverPageProps'" w:xpath="/ns0:CoverPageProperties[1]/ns0:PublishDate[1]" w:storeItemID="{55AF091B-3C7A-41E3-B477-F2FDAA23CFDA}"/>
                    <w:date w:fullDate="2013-12-09T00:00:00Z">
                      <w:dateFormat w:val="M/d/yy"/>
                      <w:lid w:val="en-US"/>
                      <w:storeMappedDataAs w:val="dateTime"/>
                      <w:calendar w:val="gregorian"/>
                    </w:date>
                  </w:sdtPr>
                  <w:sdtContent>
                    <w:r w:rsidR="00C5346B">
                      <w:rPr>
                        <w:color w:val="FFFFFF" w:themeColor="background1"/>
                        <w:sz w:val="32"/>
                        <w:szCs w:val="32"/>
                        <w:vertAlign w:val="superscript"/>
                      </w:rPr>
                      <w:t>12/9/13</w:t>
                    </w:r>
                  </w:sdtContent>
                </w:sdt>
              </w:p>
            </w:tc>
            <w:tc>
              <w:tcPr>
                <w:tcW w:w="4000" w:type="pct"/>
                <w:tcBorders>
                  <w:top w:val="nil"/>
                  <w:bottom w:val="nil"/>
                  <w:right w:val="nil"/>
                </w:tcBorders>
                <w:shd w:val="clear" w:color="auto" w:fill="94B6D2" w:themeFill="accent1"/>
                <w:tcMar>
                  <w:left w:w="216" w:type="dxa"/>
                </w:tcMar>
                <w:vAlign w:val="center"/>
              </w:tcPr>
              <w:p w14:paraId="53013BA8" w14:textId="77777777" w:rsidR="00590B56" w:rsidRDefault="00930DDE" w:rsidP="00C5346B">
                <w:pPr>
                  <w:pStyle w:val="NoSpacing"/>
                  <w:rPr>
                    <w:color w:val="FFFFFF" w:themeColor="background1"/>
                    <w:sz w:val="40"/>
                    <w:szCs w:val="40"/>
                  </w:rPr>
                </w:pPr>
                <w:sdt>
                  <w:sdtPr>
                    <w:rPr>
                      <w:color w:val="FFFFFF" w:themeColor="background1"/>
                      <w:sz w:val="40"/>
                      <w:szCs w:val="40"/>
                    </w:rPr>
                    <w:alias w:val="Subtitle"/>
                    <w:id w:val="541102329"/>
                    <w:placeholder>
                      <w:docPart w:val="987AD0E86F5CFC41A58F46E7EC60F389"/>
                    </w:placeholder>
                    <w:dataBinding w:prefixMappings="xmlns:ns0='http://schemas.openxmlformats.org/package/2006/metadata/core-properties' xmlns:ns1='http://purl.org/dc/elements/1.1/'" w:xpath="/ns0:coreProperties[1]/ns1:subject[1]" w:storeItemID="{6C3C8BC8-F283-45AE-878A-BAB7291924A1}"/>
                    <w:text/>
                  </w:sdtPr>
                  <w:sdtContent>
                    <w:r w:rsidR="00C5346B">
                      <w:rPr>
                        <w:color w:val="FFFFFF" w:themeColor="background1"/>
                        <w:sz w:val="40"/>
                        <w:szCs w:val="40"/>
                      </w:rPr>
                      <w:t>Real-time traffic and congestion control.</w:t>
                    </w:r>
                  </w:sdtContent>
                </w:sdt>
              </w:p>
            </w:tc>
          </w:tr>
          <w:tr w:rsidR="00590B56" w14:paraId="23C75863" w14:textId="77777777">
            <w:trPr>
              <w:jc w:val="center"/>
            </w:trPr>
            <w:tc>
              <w:tcPr>
                <w:tcW w:w="1450" w:type="pct"/>
                <w:tcBorders>
                  <w:top w:val="nil"/>
                  <w:left w:val="nil"/>
                  <w:bottom w:val="nil"/>
                  <w:right w:val="nil"/>
                </w:tcBorders>
                <w:shd w:val="clear" w:color="auto" w:fill="auto"/>
                <w:vAlign w:val="center"/>
              </w:tcPr>
              <w:p w14:paraId="39797A61" w14:textId="77777777" w:rsidR="00590B56" w:rsidRDefault="00590B56">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0458A832" w14:textId="77777777" w:rsidR="00590B56" w:rsidRPr="00C5346B" w:rsidRDefault="00C5346B">
                <w:pPr>
                  <w:pStyle w:val="NoSpacing"/>
                  <w:spacing w:line="360" w:lineRule="auto"/>
                  <w:rPr>
                    <w:rFonts w:asciiTheme="majorHAnsi" w:eastAsiaTheme="majorEastAsia" w:hAnsiTheme="majorHAnsi" w:cstheme="majorBidi"/>
                    <w:sz w:val="32"/>
                    <w:szCs w:val="32"/>
                  </w:rPr>
                </w:pPr>
                <w:r w:rsidRPr="00C5346B">
                  <w:rPr>
                    <w:rFonts w:asciiTheme="majorHAnsi" w:eastAsiaTheme="majorEastAsia" w:hAnsiTheme="majorHAnsi" w:cstheme="majorBidi"/>
                    <w:sz w:val="32"/>
                    <w:szCs w:val="32"/>
                  </w:rPr>
                  <w:t>By Jayson Francis and Karim Zahriya</w:t>
                </w:r>
                <w:r w:rsidRPr="00C5346B">
                  <w:rPr>
                    <w:sz w:val="32"/>
                    <w:szCs w:val="32"/>
                  </w:rPr>
                  <w:t xml:space="preserve"> </w:t>
                </w:r>
                <w:r>
                  <w:rPr>
                    <w:sz w:val="32"/>
                    <w:szCs w:val="32"/>
                  </w:rPr>
                  <w:br/>
                  <w:t>Computer Engineering 185 – Fall 2013</w:t>
                </w:r>
              </w:p>
              <w:p w14:paraId="5839282E" w14:textId="77777777" w:rsidR="00590B56" w:rsidRPr="00C5346B" w:rsidRDefault="00590B56">
                <w:pPr>
                  <w:pStyle w:val="NoSpacing"/>
                  <w:rPr>
                    <w:rFonts w:asciiTheme="majorHAnsi" w:eastAsiaTheme="majorEastAsia" w:hAnsiTheme="majorHAnsi" w:cstheme="majorBidi"/>
                    <w:i/>
                    <w:iCs/>
                    <w:color w:val="775F55" w:themeColor="text2"/>
                    <w:sz w:val="32"/>
                    <w:szCs w:val="32"/>
                  </w:rPr>
                </w:pPr>
              </w:p>
            </w:tc>
          </w:tr>
        </w:tbl>
        <w:p w14:paraId="3196821E" w14:textId="77777777" w:rsidR="00590B56" w:rsidRDefault="00930DDE">
          <w:pPr>
            <w:spacing w:after="200" w:line="276" w:lineRule="auto"/>
          </w:pPr>
          <w:r>
            <w:br w:type="page"/>
          </w:r>
        </w:p>
      </w:sdtContent>
    </w:sdt>
    <w:p w14:paraId="760A7C8E" w14:textId="77777777" w:rsidR="00590B56" w:rsidRDefault="00930DDE" w:rsidP="00930DDE">
      <w:pPr>
        <w:pStyle w:val="Title"/>
      </w:pPr>
      <w:sdt>
        <w:sdtPr>
          <w:rPr>
            <w:rStyle w:val="SubtleEmphasis"/>
          </w:rPr>
          <w:alias w:val="Title"/>
          <w:id w:val="-1055697181"/>
          <w:placeholder>
            <w:docPart w:val="9B624C0B06E5964F90F2D591507194C4"/>
          </w:placeholder>
          <w:dataBinding w:prefixMappings="xmlns:ns0='http://schemas.openxmlformats.org/package/2006/metadata/core-properties' xmlns:ns1='http://purl.org/dc/elements/1.1/'" w:xpath="/ns0:coreProperties[1]/ns1:title[1]" w:storeItemID="{6C3C8BC8-F283-45AE-878A-BAB7291924A1}"/>
          <w:text/>
        </w:sdtPr>
        <w:sdtContent>
          <w:r w:rsidR="00C5346B" w:rsidRPr="00930DDE">
            <w:rPr>
              <w:rStyle w:val="SubtleEmphasis"/>
            </w:rPr>
            <w:t>Smart Park</w:t>
          </w:r>
        </w:sdtContent>
      </w:sdt>
    </w:p>
    <w:p w14:paraId="0B59549E" w14:textId="77777777" w:rsidR="00590B56" w:rsidRDefault="00590B56">
      <w:pPr>
        <w:pStyle w:val="Title"/>
        <w:rPr>
          <w:rFonts w:asciiTheme="majorHAnsi" w:eastAsiaTheme="majorEastAsia" w:hAnsiTheme="majorHAnsi" w:cstheme="majorBidi"/>
          <w:b/>
          <w:bCs/>
          <w:caps/>
          <w:color w:val="DD8047" w:themeColor="accent2"/>
          <w:spacing w:val="50"/>
          <w:sz w:val="24"/>
          <w:szCs w:val="22"/>
        </w:rPr>
      </w:pPr>
    </w:p>
    <w:sdt>
      <w:sdtPr>
        <w:id w:val="219697527"/>
        <w:placeholder>
          <w:docPart w:val="DBA03B7F1FCF704C998077D885B28FC9"/>
        </w:placeholder>
        <w:dataBinding w:prefixMappings="xmlns:ns0='http://schemas.openxmlformats.org/package/2006/metadata/core-properties' xmlns:ns1='http://purl.org/dc/elements/1.1/'" w:xpath="/ns0:coreProperties[1]/ns1:subject[1]" w:storeItemID="{6C3C8BC8-F283-45AE-878A-BAB7291924A1}"/>
        <w:text/>
      </w:sdtPr>
      <w:sdtContent>
        <w:p w14:paraId="7D0FDCC7" w14:textId="77777777" w:rsidR="00590B56" w:rsidRDefault="00C5346B">
          <w:pPr>
            <w:pStyle w:val="Subtitle"/>
          </w:pPr>
          <w:r>
            <w:t>Real-time traffic and congestion control.</w:t>
          </w:r>
        </w:p>
      </w:sdtContent>
    </w:sdt>
    <w:p w14:paraId="6495C503" w14:textId="77777777" w:rsidR="00930DDE" w:rsidRDefault="00930DDE" w:rsidP="00930DDE">
      <w:pPr>
        <w:pStyle w:val="Title"/>
        <w:rPr>
          <w:rStyle w:val="IntenseReference"/>
        </w:rPr>
      </w:pPr>
      <w:r w:rsidRPr="00930DDE">
        <w:rPr>
          <w:rStyle w:val="IntenseReference"/>
        </w:rPr>
        <w:t>Project Description</w:t>
      </w:r>
      <w:r w:rsidR="0098074D">
        <w:rPr>
          <w:rStyle w:val="IntenseReference"/>
        </w:rPr>
        <w:br/>
      </w:r>
    </w:p>
    <w:p w14:paraId="60B3F4B5" w14:textId="77777777" w:rsidR="00930DDE" w:rsidRDefault="00930DDE" w:rsidP="00930DDE">
      <w:pPr>
        <w:pStyle w:val="ListBullet3"/>
      </w:pPr>
      <w:r>
        <w:t xml:space="preserve">This project is a simulation concept design of a parking garage at our university. Smart park system consists of a LCD display at the entrance of the garage, which displays the current capacity in real time.  We are using sensors at the entrance that will send signals to our microcontroller (Arduino Uno) that are also operating a gate, which is operated by a servo. Every time motion is detected at the entrance, a pulse is sent to make the servo move to a 90-degree angle, opening the entrance for the gate. </w:t>
      </w:r>
    </w:p>
    <w:p w14:paraId="72BF9DD1" w14:textId="77777777" w:rsidR="00930DDE" w:rsidRDefault="00930DDE" w:rsidP="00930DDE">
      <w:pPr>
        <w:pStyle w:val="ListBullet3"/>
      </w:pPr>
      <w:r>
        <w:t xml:space="preserve">We have multiple sensors at specific parking spots inside the garage. When these sensors are “high”, it informs our microcontroller, and our program then recalculates the available capacity in the garage and updates our LCD display. </w:t>
      </w:r>
    </w:p>
    <w:p w14:paraId="3C164181" w14:textId="77777777" w:rsidR="00930DDE" w:rsidRDefault="00930DDE" w:rsidP="00930DDE">
      <w:pPr>
        <w:pStyle w:val="ListBullet3"/>
      </w:pPr>
      <w:r>
        <w:t xml:space="preserve">Our long-term goal for this project will be to make the Arduino communicate data through the Internet using a Wi-Fi Shield, updating information on a SQL database.  We will develop both Android and </w:t>
      </w:r>
      <w:bookmarkStart w:id="0" w:name="_GoBack"/>
      <w:bookmarkEnd w:id="0"/>
      <w:r>
        <w:t xml:space="preserve">iOS applications to be able to communicate with the SQL database. The applications will then display the same information the LCD display will contain at the garage, but be able to do remotely through the Internet, making it easier for students to be updated on current traffic and congestion statuses in real time. </w:t>
      </w:r>
    </w:p>
    <w:p w14:paraId="3CDBBEF7" w14:textId="77777777" w:rsidR="00930DDE" w:rsidRDefault="00930DDE" w:rsidP="00930DDE">
      <w:pPr>
        <w:pStyle w:val="ListBullet3"/>
        <w:numPr>
          <w:ilvl w:val="0"/>
          <w:numId w:val="0"/>
        </w:numPr>
        <w:ind w:left="864" w:hanging="360"/>
      </w:pPr>
    </w:p>
    <w:p w14:paraId="5539E00C" w14:textId="77777777" w:rsidR="00930DDE" w:rsidRDefault="00930DDE" w:rsidP="00930DDE">
      <w:pPr>
        <w:pStyle w:val="Title"/>
        <w:rPr>
          <w:rStyle w:val="IntenseReference"/>
        </w:rPr>
      </w:pPr>
      <w:r>
        <w:rPr>
          <w:rStyle w:val="IntenseReference"/>
        </w:rPr>
        <w:t>Part 1 – construction of the liquid crystal display</w:t>
      </w:r>
      <w:r w:rsidR="0098074D">
        <w:rPr>
          <w:rStyle w:val="IntenseReference"/>
        </w:rPr>
        <w:br/>
      </w:r>
    </w:p>
    <w:p w14:paraId="28550FCA" w14:textId="77777777" w:rsidR="00930DDE" w:rsidRDefault="00930DDE" w:rsidP="00930DDE">
      <w:pPr>
        <w:pStyle w:val="ListBullet3"/>
      </w:pPr>
      <w:r>
        <w:t xml:space="preserve">The first part of our project was to construct our LCD display to operate correctly. </w:t>
      </w:r>
      <w:r w:rsidR="0098074D">
        <w:t xml:space="preserve">This is where the main output will be in the beginning stages of our design. The arduino program that is written in the C programming language will first initiate a welcome message on the LCD, just to make sure everything is operating correctly. After a series of moving the cursor and printing out a message on the screen, the LCD screen is cleared. After the first phase of initialization in the setup() method, it then operates in a loop(), constantly watching for any changes in our parking design. </w:t>
      </w:r>
    </w:p>
    <w:p w14:paraId="624B93A5" w14:textId="77777777" w:rsidR="0098074D" w:rsidRDefault="0098074D" w:rsidP="00C62648">
      <w:pPr>
        <w:pStyle w:val="IntenseQuote"/>
      </w:pPr>
      <w:r>
        <w:t xml:space="preserve">Void </w:t>
      </w:r>
      <w:proofErr w:type="gramStart"/>
      <w:r>
        <w:t>intro(</w:t>
      </w:r>
      <w:proofErr w:type="gramEnd"/>
      <w:r>
        <w:t xml:space="preserve">) </w:t>
      </w:r>
      <w:r>
        <w:sym w:font="Wingdings" w:char="F0E0"/>
      </w:r>
      <w:r>
        <w:t xml:space="preserve"> Method used to display a welcome message on the LCD display on startup</w:t>
      </w:r>
    </w:p>
    <w:p w14:paraId="086C03ED" w14:textId="77777777" w:rsidR="0098074D" w:rsidRDefault="0098074D" w:rsidP="00C62648">
      <w:pPr>
        <w:pStyle w:val="IntenseQuote"/>
      </w:pPr>
      <w:r>
        <w:t xml:space="preserve">Void </w:t>
      </w:r>
      <w:proofErr w:type="gramStart"/>
      <w:r>
        <w:t>showcap(</w:t>
      </w:r>
      <w:proofErr w:type="gramEnd"/>
      <w:r>
        <w:t xml:space="preserve">) </w:t>
      </w:r>
      <w:r>
        <w:sym w:font="Wingdings" w:char="F0E0"/>
      </w:r>
      <w:r>
        <w:t xml:space="preserve"> Method used to display the available capacity current status of the parking lot.</w:t>
      </w:r>
    </w:p>
    <w:p w14:paraId="6E463CE5" w14:textId="77777777" w:rsidR="0066295C" w:rsidRDefault="0066295C" w:rsidP="0066295C">
      <w:pPr>
        <w:pStyle w:val="ListBullet3"/>
        <w:numPr>
          <w:ilvl w:val="0"/>
          <w:numId w:val="0"/>
        </w:numPr>
        <w:ind w:left="864" w:hanging="360"/>
      </w:pPr>
    </w:p>
    <w:p w14:paraId="66505238" w14:textId="77777777" w:rsidR="0066295C" w:rsidRDefault="0066295C" w:rsidP="0066295C">
      <w:pPr>
        <w:pStyle w:val="ListBullet3"/>
        <w:numPr>
          <w:ilvl w:val="0"/>
          <w:numId w:val="0"/>
        </w:numPr>
        <w:ind w:left="864" w:hanging="360"/>
      </w:pPr>
    </w:p>
    <w:p w14:paraId="326F20AF" w14:textId="77777777" w:rsidR="0066295C" w:rsidRDefault="0066295C" w:rsidP="0066295C">
      <w:pPr>
        <w:pStyle w:val="ListBullet3"/>
        <w:numPr>
          <w:ilvl w:val="0"/>
          <w:numId w:val="0"/>
        </w:numPr>
        <w:ind w:left="864" w:hanging="360"/>
      </w:pPr>
    </w:p>
    <w:p w14:paraId="6C45BA74" w14:textId="77777777" w:rsidR="0066295C" w:rsidRDefault="0066295C" w:rsidP="0066295C">
      <w:pPr>
        <w:pStyle w:val="ListBullet3"/>
        <w:numPr>
          <w:ilvl w:val="0"/>
          <w:numId w:val="0"/>
        </w:numPr>
        <w:ind w:left="864" w:hanging="360"/>
      </w:pPr>
    </w:p>
    <w:p w14:paraId="4A0EEF06" w14:textId="77777777" w:rsidR="0066295C" w:rsidRDefault="0066295C" w:rsidP="0066295C">
      <w:pPr>
        <w:pStyle w:val="ListBullet3"/>
        <w:numPr>
          <w:ilvl w:val="0"/>
          <w:numId w:val="0"/>
        </w:numPr>
        <w:ind w:left="864" w:hanging="360"/>
      </w:pPr>
    </w:p>
    <w:p w14:paraId="39F48ED3" w14:textId="77777777" w:rsidR="0066295C" w:rsidRDefault="0066295C" w:rsidP="0066295C">
      <w:pPr>
        <w:pStyle w:val="ListBullet3"/>
        <w:numPr>
          <w:ilvl w:val="0"/>
          <w:numId w:val="0"/>
        </w:numPr>
        <w:ind w:left="864" w:hanging="360"/>
      </w:pPr>
    </w:p>
    <w:p w14:paraId="32EC12A6" w14:textId="401B1BFD" w:rsidR="0066295C" w:rsidRDefault="0066295C" w:rsidP="0066295C">
      <w:pPr>
        <w:pStyle w:val="Title"/>
        <w:rPr>
          <w:rStyle w:val="IntenseReference"/>
        </w:rPr>
      </w:pPr>
      <w:r>
        <w:rPr>
          <w:rStyle w:val="IntenseReference"/>
        </w:rPr>
        <w:t>Part 2 – construction of the sensor and servo control</w:t>
      </w:r>
      <w:r>
        <w:rPr>
          <w:rStyle w:val="IntenseReference"/>
        </w:rPr>
        <w:br/>
      </w:r>
    </w:p>
    <w:p w14:paraId="6A2D48D7" w14:textId="4C3733F7" w:rsidR="0066295C" w:rsidRDefault="0066295C" w:rsidP="0066295C">
      <w:pPr>
        <w:pStyle w:val="ListBullet3"/>
      </w:pPr>
      <w:r>
        <w:t xml:space="preserve">The second part of our experiment, we implement a servo controlled gate to operate the flow of incoming traffic into our parking lot. Using a sensor to detect pressure, when ever pressure is felt that the sensor value exceeds ‘69’, our program will send a pulse to the servo, making it operate a 90 degree angle, leaving it in a delay for a couple seconds, and then returning to the base case at 0, closing the gate. With this functionality, we construct a control of our parking system. When there are no spots available, the gate will not open, saving people time instead of wasting it looking for a parking spot that does not exist. It also helps traffic by not congesting the flow inside the garage with additional cars not able to get in until a spot is free. </w:t>
      </w:r>
    </w:p>
    <w:p w14:paraId="7CD1725A" w14:textId="2B25C7AA" w:rsidR="0066295C" w:rsidRDefault="0066295C" w:rsidP="00C62648">
      <w:pPr>
        <w:pStyle w:val="IntenseQuote"/>
      </w:pPr>
      <w:r>
        <w:t xml:space="preserve">Void </w:t>
      </w:r>
      <w:proofErr w:type="gramStart"/>
      <w:r>
        <w:t>servoopen(</w:t>
      </w:r>
      <w:proofErr w:type="gramEnd"/>
      <w:r>
        <w:t xml:space="preserve">) </w:t>
      </w:r>
      <w:r>
        <w:sym w:font="Wingdings" w:char="F0E0"/>
      </w:r>
      <w:r>
        <w:t xml:space="preserve"> servo1.write(90); delay(3000); servoclose();</w:t>
      </w:r>
    </w:p>
    <w:p w14:paraId="1D001F4D" w14:textId="77777777" w:rsidR="0066295C" w:rsidRDefault="0066295C" w:rsidP="0066295C">
      <w:pPr>
        <w:pStyle w:val="ListBullet3"/>
        <w:numPr>
          <w:ilvl w:val="0"/>
          <w:numId w:val="0"/>
        </w:numPr>
        <w:ind w:left="864" w:hanging="360"/>
      </w:pPr>
    </w:p>
    <w:p w14:paraId="09F28212" w14:textId="1E0864D1" w:rsidR="0066295C" w:rsidRDefault="0066295C" w:rsidP="0066295C">
      <w:pPr>
        <w:pStyle w:val="Title"/>
        <w:rPr>
          <w:rStyle w:val="IntenseReference"/>
        </w:rPr>
      </w:pPr>
      <w:r>
        <w:rPr>
          <w:rStyle w:val="IntenseReference"/>
        </w:rPr>
        <w:t>Part 3 – construction of the parking flex sensors</w:t>
      </w:r>
      <w:r>
        <w:rPr>
          <w:rStyle w:val="IntenseReference"/>
        </w:rPr>
        <w:br/>
      </w:r>
    </w:p>
    <w:p w14:paraId="726A5CF3" w14:textId="44783EB3" w:rsidR="000F6741" w:rsidRDefault="000F6741" w:rsidP="000F6741">
      <w:pPr>
        <w:pStyle w:val="ListBullet3"/>
      </w:pPr>
      <w:r>
        <w:t xml:space="preserve">The third part of our construction we establish the ability to read data at the individual parking spots. Each parking spot will consist of a flex sensor, that will let the program know if there is a car at the position or not. If there is a flex in the sensor, it will let the program know by sending a pulse, the program then re evaluates the variable, ‘capacity’, while also updating our LCD display. Every time a vehicle leaves or enters the parking spot, our variables are reestablished, creating a real-time update of the parking situation. </w:t>
      </w:r>
    </w:p>
    <w:p w14:paraId="161C1859" w14:textId="77777777" w:rsidR="00C62648" w:rsidRDefault="00C62648" w:rsidP="00C62648">
      <w:pPr>
        <w:pStyle w:val="IntenseQuote"/>
      </w:pPr>
      <w:proofErr w:type="gramStart"/>
      <w:r>
        <w:t>if</w:t>
      </w:r>
      <w:proofErr w:type="gramEnd"/>
      <w:r>
        <w:t xml:space="preserve"> (</w:t>
      </w:r>
      <w:proofErr w:type="spellStart"/>
      <w:r>
        <w:t>flexpositionone</w:t>
      </w:r>
      <w:proofErr w:type="spellEnd"/>
      <w:r>
        <w:t xml:space="preserve"> &gt; 800 &amp;&amp; </w:t>
      </w:r>
      <w:proofErr w:type="spellStart"/>
      <w:r>
        <w:t>flexpositiontwo</w:t>
      </w:r>
      <w:proofErr w:type="spellEnd"/>
      <w:r>
        <w:t xml:space="preserve"> &gt; 800){ capacity = 0; }</w:t>
      </w:r>
    </w:p>
    <w:p w14:paraId="4EDED9EF" w14:textId="10D2BC33" w:rsidR="00C62648" w:rsidRDefault="00C62648" w:rsidP="00C62648">
      <w:pPr>
        <w:pStyle w:val="IntenseQuote"/>
      </w:pPr>
      <w:proofErr w:type="gramStart"/>
      <w:r>
        <w:t>else</w:t>
      </w:r>
      <w:proofErr w:type="gramEnd"/>
      <w:r>
        <w:t xml:space="preserve"> if (</w:t>
      </w:r>
      <w:proofErr w:type="spellStart"/>
      <w:r>
        <w:t>flexpositionone</w:t>
      </w:r>
      <w:proofErr w:type="spellEnd"/>
      <w:r>
        <w:t xml:space="preserve"> &gt; 800 || </w:t>
      </w:r>
      <w:proofErr w:type="spellStart"/>
      <w:r>
        <w:t>flexpositiontwo</w:t>
      </w:r>
      <w:proofErr w:type="spellEnd"/>
      <w:r>
        <w:t xml:space="preserve"> &gt; 800){ capacity = 1; }</w:t>
      </w:r>
    </w:p>
    <w:p w14:paraId="490E1594" w14:textId="7F8A9DEE" w:rsidR="00C62648" w:rsidRDefault="00C62648" w:rsidP="00C62648">
      <w:pPr>
        <w:pStyle w:val="IntenseQuote"/>
      </w:pPr>
      <w:proofErr w:type="gramStart"/>
      <w:r>
        <w:t>else</w:t>
      </w:r>
      <w:proofErr w:type="gramEnd"/>
      <w:r>
        <w:t xml:space="preserve"> { capacity = 2;}</w:t>
      </w:r>
    </w:p>
    <w:p w14:paraId="4FDD2893" w14:textId="77777777" w:rsidR="000F6741" w:rsidRDefault="000F6741" w:rsidP="0066295C">
      <w:pPr>
        <w:pStyle w:val="Title"/>
        <w:rPr>
          <w:rStyle w:val="IntenseReference"/>
        </w:rPr>
      </w:pPr>
    </w:p>
    <w:p w14:paraId="28BD870B" w14:textId="77777777" w:rsidR="0066295C" w:rsidRDefault="0066295C" w:rsidP="0066295C">
      <w:pPr>
        <w:pStyle w:val="ListBullet3"/>
        <w:numPr>
          <w:ilvl w:val="0"/>
          <w:numId w:val="0"/>
        </w:numPr>
        <w:ind w:left="864" w:hanging="360"/>
      </w:pPr>
    </w:p>
    <w:p w14:paraId="179B111C" w14:textId="77777777" w:rsidR="0066295C" w:rsidRDefault="0066295C" w:rsidP="0066295C">
      <w:pPr>
        <w:pStyle w:val="ListBullet3"/>
        <w:numPr>
          <w:ilvl w:val="0"/>
          <w:numId w:val="0"/>
        </w:numPr>
        <w:ind w:left="864" w:hanging="360"/>
      </w:pPr>
    </w:p>
    <w:p w14:paraId="6369827F" w14:textId="77777777" w:rsidR="0066295C" w:rsidRDefault="0066295C" w:rsidP="0066295C">
      <w:pPr>
        <w:pStyle w:val="ListBullet3"/>
        <w:numPr>
          <w:ilvl w:val="0"/>
          <w:numId w:val="0"/>
        </w:numPr>
        <w:ind w:left="864" w:hanging="360"/>
      </w:pPr>
    </w:p>
    <w:p w14:paraId="61C035C0" w14:textId="77777777" w:rsidR="0066295C" w:rsidRDefault="0066295C" w:rsidP="0066295C">
      <w:pPr>
        <w:pStyle w:val="ListBullet3"/>
        <w:numPr>
          <w:ilvl w:val="0"/>
          <w:numId w:val="0"/>
        </w:numPr>
        <w:ind w:left="864" w:hanging="360"/>
      </w:pPr>
    </w:p>
    <w:p w14:paraId="32DF4C8D" w14:textId="77777777" w:rsidR="00930DDE" w:rsidRDefault="00930DDE" w:rsidP="00930DDE">
      <w:pPr>
        <w:pStyle w:val="Title"/>
        <w:rPr>
          <w:rStyle w:val="IntenseReference"/>
        </w:rPr>
      </w:pPr>
    </w:p>
    <w:p w14:paraId="3B889291" w14:textId="77777777" w:rsidR="00930DDE" w:rsidRDefault="00930DDE" w:rsidP="00930DDE">
      <w:pPr>
        <w:pStyle w:val="ListBullet3"/>
        <w:numPr>
          <w:ilvl w:val="0"/>
          <w:numId w:val="0"/>
        </w:numPr>
        <w:ind w:left="864" w:hanging="360"/>
      </w:pPr>
    </w:p>
    <w:p w14:paraId="016B9A3F" w14:textId="77777777" w:rsidR="00930DDE" w:rsidRDefault="00930DDE" w:rsidP="00930DDE">
      <w:pPr>
        <w:pStyle w:val="ListBullet3"/>
        <w:numPr>
          <w:ilvl w:val="0"/>
          <w:numId w:val="0"/>
        </w:numPr>
        <w:ind w:left="864" w:hanging="360"/>
      </w:pPr>
    </w:p>
    <w:p w14:paraId="18092700" w14:textId="77777777" w:rsidR="00930DDE" w:rsidRDefault="00930DDE" w:rsidP="00930DDE">
      <w:pPr>
        <w:pStyle w:val="ListBullet3"/>
        <w:numPr>
          <w:ilvl w:val="0"/>
          <w:numId w:val="0"/>
        </w:numPr>
        <w:ind w:left="864" w:hanging="360"/>
      </w:pPr>
    </w:p>
    <w:p w14:paraId="3229E2C0" w14:textId="77777777" w:rsidR="00930DDE" w:rsidRPr="009336C2" w:rsidRDefault="00930DDE" w:rsidP="00930DDE">
      <w:pPr>
        <w:pStyle w:val="ListBullet3"/>
        <w:numPr>
          <w:ilvl w:val="0"/>
          <w:numId w:val="0"/>
        </w:numPr>
        <w:ind w:left="864" w:hanging="360"/>
      </w:pPr>
    </w:p>
    <w:p w14:paraId="0BECA420" w14:textId="77777777" w:rsidR="00930DDE" w:rsidRDefault="00930DDE" w:rsidP="00930DDE">
      <w:pPr>
        <w:pStyle w:val="ListBullet3"/>
        <w:numPr>
          <w:ilvl w:val="0"/>
          <w:numId w:val="0"/>
        </w:numPr>
        <w:ind w:left="504"/>
      </w:pPr>
    </w:p>
    <w:p w14:paraId="10611C95" w14:textId="77777777" w:rsidR="00930DDE" w:rsidRPr="00930DDE" w:rsidRDefault="00930DDE" w:rsidP="00930DDE">
      <w:pPr>
        <w:pStyle w:val="NoSpacing"/>
        <w:rPr>
          <w:rStyle w:val="SubtleReference"/>
        </w:rPr>
      </w:pPr>
    </w:p>
    <w:p w14:paraId="78923DC1" w14:textId="77777777" w:rsidR="00590B56" w:rsidRDefault="00590B56" w:rsidP="00930DDE">
      <w:pPr>
        <w:pStyle w:val="Quote"/>
        <w:rPr>
          <w:rStyle w:val="SubtleEmphasis"/>
        </w:rPr>
      </w:pPr>
    </w:p>
    <w:p w14:paraId="1D581176" w14:textId="77777777" w:rsidR="00930DDE" w:rsidRPr="00930DDE" w:rsidRDefault="00930DDE" w:rsidP="00930DDE">
      <w:pPr>
        <w:pStyle w:val="Quote"/>
        <w:rPr>
          <w:rStyle w:val="SubtleEmphasis"/>
        </w:rPr>
      </w:pPr>
      <w:r>
        <w:rPr>
          <w:rStyle w:val="SubtleEmphasis"/>
        </w:rPr>
        <w:tab/>
      </w:r>
    </w:p>
    <w:sectPr w:rsidR="00930DDE" w:rsidRPr="00930DDE">
      <w:headerReference w:type="even" r:id="rId12"/>
      <w:headerReference w:type="default" r:id="rId13"/>
      <w:footerReference w:type="even" r:id="rId14"/>
      <w:footerReference w:type="default" r:id="rId1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10296" w14:textId="77777777" w:rsidR="0066295C" w:rsidRDefault="0066295C">
      <w:pPr>
        <w:spacing w:after="0" w:line="240" w:lineRule="auto"/>
      </w:pPr>
      <w:r>
        <w:separator/>
      </w:r>
    </w:p>
  </w:endnote>
  <w:endnote w:type="continuationSeparator" w:id="0">
    <w:p w14:paraId="547AA5CA" w14:textId="77777777" w:rsidR="0066295C" w:rsidRDefault="00662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Tahoma">
    <w:panose1 w:val="020B0604030504040204"/>
    <w:charset w:val="00"/>
    <w:family w:val="auto"/>
    <w:pitch w:val="variable"/>
    <w:sig w:usb0="E1002AFF" w:usb1="C000605B" w:usb2="00000029" w:usb3="00000000" w:csb0="000101FF" w:csb1="00000000"/>
  </w:font>
  <w:font w:name="HGPｺﾞｼｯｸ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0343A" w14:textId="77777777" w:rsidR="0066295C" w:rsidRDefault="0066295C"/>
  <w:p w14:paraId="11704AA6" w14:textId="77777777" w:rsidR="0066295C" w:rsidRDefault="0066295C">
    <w:pPr>
      <w:pStyle w:val="FooterEven"/>
    </w:pPr>
    <w:r>
      <w:t xml:space="preserve">Page </w:t>
    </w:r>
    <w:r>
      <w:fldChar w:fldCharType="begin"/>
    </w:r>
    <w:r>
      <w:instrText xml:space="preserve"> PAGE   \* MERGEFORMAT </w:instrText>
    </w:r>
    <w:r>
      <w:fldChar w:fldCharType="separate"/>
    </w:r>
    <w:r w:rsidR="00C62648" w:rsidRPr="00C62648">
      <w:rPr>
        <w:noProof/>
        <w:sz w:val="24"/>
        <w:szCs w:val="24"/>
      </w:rPr>
      <w:t>2</w:t>
    </w:r>
    <w:r>
      <w:rPr>
        <w:noProof/>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473BC" w14:textId="77777777" w:rsidR="0066295C" w:rsidRDefault="0066295C"/>
  <w:p w14:paraId="1DC8CC04" w14:textId="77777777" w:rsidR="0066295C" w:rsidRDefault="0066295C">
    <w:pPr>
      <w:pStyle w:val="FooterOdd"/>
    </w:pPr>
    <w:r>
      <w:t xml:space="preserve">Page </w:t>
    </w:r>
    <w:r>
      <w:fldChar w:fldCharType="begin"/>
    </w:r>
    <w:r>
      <w:instrText xml:space="preserve"> PAGE   \* MERGEFORMAT </w:instrText>
    </w:r>
    <w:r>
      <w:fldChar w:fldCharType="separate"/>
    </w:r>
    <w:r w:rsidR="00C62648" w:rsidRPr="00C62648">
      <w:rPr>
        <w:noProof/>
        <w:sz w:val="24"/>
        <w:szCs w:val="24"/>
      </w:rPr>
      <w:t>1</w:t>
    </w:r>
    <w:r>
      <w:rPr>
        <w:noProof/>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9900AF" w14:textId="77777777" w:rsidR="0066295C" w:rsidRDefault="0066295C">
      <w:pPr>
        <w:spacing w:after="0" w:line="240" w:lineRule="auto"/>
      </w:pPr>
      <w:r>
        <w:separator/>
      </w:r>
    </w:p>
  </w:footnote>
  <w:footnote w:type="continuationSeparator" w:id="0">
    <w:p w14:paraId="385B22FF" w14:textId="77777777" w:rsidR="0066295C" w:rsidRDefault="0066295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E7F5F" w14:textId="77777777" w:rsidR="0066295C" w:rsidRDefault="0066295C">
    <w:pPr>
      <w:pStyle w:val="HeaderEven"/>
    </w:pPr>
    <w:sdt>
      <w:sdtPr>
        <w:alias w:val="Title"/>
        <w:id w:val="540890930"/>
        <w:placeholder>
          <w:docPart w:val="669B318CBA572647B16CAA8A123CFB08"/>
        </w:placeholder>
        <w:dataBinding w:prefixMappings="xmlns:ns0='http://schemas.openxmlformats.org/package/2006/metadata/core-properties' xmlns:ns1='http://purl.org/dc/elements/1.1/'" w:xpath="/ns0:coreProperties[1]/ns1:title[1]" w:storeItemID="{6C3C8BC8-F283-45AE-878A-BAB7291924A1}"/>
        <w:text/>
      </w:sdtPr>
      <w:sdtContent>
        <w:r>
          <w:t>Smart Park</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529A9" w14:textId="77777777" w:rsidR="0066295C" w:rsidRDefault="0066295C">
    <w:pPr>
      <w:pStyle w:val="HeaderOdd"/>
    </w:pPr>
    <w:sdt>
      <w:sdtPr>
        <w:alias w:val="Title"/>
        <w:id w:val="540932446"/>
        <w:placeholder>
          <w:docPart w:val="669B318CBA572647B16CAA8A123CFB08"/>
        </w:placeholder>
        <w:dataBinding w:prefixMappings="xmlns:ns0='http://schemas.openxmlformats.org/package/2006/metadata/core-properties' xmlns:ns1='http://purl.org/dc/elements/1.1/'" w:xpath="/ns0:coreProperties[1]/ns1:title[1]" w:storeItemID="{6C3C8BC8-F283-45AE-878A-BAB7291924A1}"/>
        <w:text/>
      </w:sdtPr>
      <w:sdtContent>
        <w:r>
          <w:t>Smart Park</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DateAndTime/>
  <w:proofState w:spelling="clean" w:grammar="clean"/>
  <w:attachedTemplate r:id="rId1"/>
  <w:defaultTabStop w:val="720"/>
  <w:evenAndOddHeaders/>
  <w:drawingGridHorizontalSpacing w:val="115"/>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46B"/>
    <w:rsid w:val="000F6741"/>
    <w:rsid w:val="00590B56"/>
    <w:rsid w:val="0066295C"/>
    <w:rsid w:val="00930DDE"/>
    <w:rsid w:val="0098074D"/>
    <w:rsid w:val="00C5346B"/>
    <w:rsid w:val="00C626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403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w3:6n27_nts3537wbj5cgs43jp40000gn:T:TC01773070999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E058B823FB5841AAE8BA101E281864"/>
        <w:category>
          <w:name w:val="General"/>
          <w:gallery w:val="placeholder"/>
        </w:category>
        <w:types>
          <w:type w:val="bbPlcHdr"/>
        </w:types>
        <w:behaviors>
          <w:behavior w:val="content"/>
        </w:behaviors>
        <w:guid w:val="{5A003C54-085E-2644-9E39-8DBAD21477DC}"/>
      </w:docPartPr>
      <w:docPartBody>
        <w:p w:rsidR="00000000" w:rsidRDefault="00000000">
          <w:pPr>
            <w:pStyle w:val="59E058B823FB5841AAE8BA101E281864"/>
          </w:pPr>
          <w:r>
            <w:rPr>
              <w:rFonts w:asciiTheme="majorHAnsi" w:eastAsiaTheme="majorEastAsia" w:hAnsiTheme="majorHAnsi" w:cstheme="majorBidi"/>
              <w:caps/>
              <w:color w:val="1F497D" w:themeColor="text2"/>
              <w:sz w:val="110"/>
              <w:szCs w:val="110"/>
            </w:rPr>
            <w:t>[Type the document title]</w:t>
          </w:r>
        </w:p>
      </w:docPartBody>
    </w:docPart>
    <w:docPart>
      <w:docPartPr>
        <w:name w:val="59E00DA3EC99A14E8E09FB2805D33E55"/>
        <w:category>
          <w:name w:val="General"/>
          <w:gallery w:val="placeholder"/>
        </w:category>
        <w:types>
          <w:type w:val="bbPlcHdr"/>
        </w:types>
        <w:behaviors>
          <w:behavior w:val="content"/>
        </w:behaviors>
        <w:guid w:val="{F59C9A85-AC1B-514F-BE09-F571B70910AE}"/>
      </w:docPartPr>
      <w:docPartBody>
        <w:p w:rsidR="00000000" w:rsidRDefault="00000000">
          <w:pPr>
            <w:pStyle w:val="59E00DA3EC99A14E8E09FB2805D33E55"/>
          </w:pPr>
          <w:r>
            <w:rPr>
              <w:color w:val="FFFFFF" w:themeColor="background1"/>
              <w:sz w:val="32"/>
              <w:szCs w:val="32"/>
            </w:rPr>
            <w:t>[Pick the date]</w:t>
          </w:r>
        </w:p>
      </w:docPartBody>
    </w:docPart>
    <w:docPart>
      <w:docPartPr>
        <w:name w:val="987AD0E86F5CFC41A58F46E7EC60F389"/>
        <w:category>
          <w:name w:val="General"/>
          <w:gallery w:val="placeholder"/>
        </w:category>
        <w:types>
          <w:type w:val="bbPlcHdr"/>
        </w:types>
        <w:behaviors>
          <w:behavior w:val="content"/>
        </w:behaviors>
        <w:guid w:val="{848089F0-9703-1D4E-8327-37C0814FFB44}"/>
      </w:docPartPr>
      <w:docPartBody>
        <w:p w:rsidR="00000000" w:rsidRDefault="00000000">
          <w:pPr>
            <w:pStyle w:val="987AD0E86F5CFC41A58F46E7EC60F389"/>
          </w:pPr>
          <w:r>
            <w:rPr>
              <w:color w:val="FFFFFF" w:themeColor="background1"/>
              <w:sz w:val="40"/>
              <w:szCs w:val="40"/>
            </w:rPr>
            <w:t>[Type the document subtitle]</w:t>
          </w:r>
        </w:p>
      </w:docPartBody>
    </w:docPart>
    <w:docPart>
      <w:docPartPr>
        <w:name w:val="9B624C0B06E5964F90F2D591507194C4"/>
        <w:category>
          <w:name w:val="General"/>
          <w:gallery w:val="placeholder"/>
        </w:category>
        <w:types>
          <w:type w:val="bbPlcHdr"/>
        </w:types>
        <w:behaviors>
          <w:behavior w:val="content"/>
        </w:behaviors>
        <w:guid w:val="{43999581-93E1-424C-9B56-D79536F28649}"/>
      </w:docPartPr>
      <w:docPartBody>
        <w:p w:rsidR="00000000" w:rsidRDefault="00000000">
          <w:pPr>
            <w:pStyle w:val="9B624C0B06E5964F90F2D591507194C4"/>
          </w:pPr>
          <w:r>
            <w:t>[Type the document title]</w:t>
          </w:r>
        </w:p>
      </w:docPartBody>
    </w:docPart>
    <w:docPart>
      <w:docPartPr>
        <w:name w:val="DBA03B7F1FCF704C998077D885B28FC9"/>
        <w:category>
          <w:name w:val="General"/>
          <w:gallery w:val="placeholder"/>
        </w:category>
        <w:types>
          <w:type w:val="bbPlcHdr"/>
        </w:types>
        <w:behaviors>
          <w:behavior w:val="content"/>
        </w:behaviors>
        <w:guid w:val="{E4377297-F90C-F04C-85A4-8F398A36D393}"/>
      </w:docPartPr>
      <w:docPartBody>
        <w:p w:rsidR="00000000" w:rsidRDefault="00000000">
          <w:pPr>
            <w:pStyle w:val="DBA03B7F1FCF704C998077D885B28FC9"/>
          </w:pPr>
          <w:r>
            <w:t>[Type the subtitle]</w:t>
          </w:r>
        </w:p>
      </w:docPartBody>
    </w:docPart>
    <w:docPart>
      <w:docPartPr>
        <w:name w:val="669B318CBA572647B16CAA8A123CFB08"/>
        <w:category>
          <w:name w:val="General"/>
          <w:gallery w:val="placeholder"/>
        </w:category>
        <w:types>
          <w:type w:val="bbPlcHdr"/>
        </w:types>
        <w:behaviors>
          <w:behavior w:val="content"/>
        </w:behaviors>
        <w:guid w:val="{0F2C6E81-866B-414E-AE10-3D09E52BBB2C}"/>
      </w:docPartPr>
      <w:docPartBody>
        <w:p w:rsidR="00000000" w:rsidRDefault="00000000">
          <w:pPr>
            <w:pStyle w:val="669B318CBA572647B16CAA8A123CFB08"/>
          </w:pPr>
          <w:r>
            <w:rPr>
              <w:b/>
              <w:bCs/>
              <w:color w:val="1F497D" w:themeColor="text2"/>
              <w:sz w:val="2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Tahoma">
    <w:panose1 w:val="020B0604030504040204"/>
    <w:charset w:val="00"/>
    <w:family w:val="auto"/>
    <w:pitch w:val="variable"/>
    <w:sig w:usb0="E1002AFF" w:usb1="C000605B" w:usb2="00000029" w:usb3="00000000" w:csb0="000101FF" w:csb1="00000000"/>
  </w:font>
  <w:font w:name="HGPｺﾞｼｯｸ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outlineLvl w:val="0"/>
    </w:pPr>
    <w:rPr>
      <w:rFonts w:asciiTheme="majorHAnsi" w:eastAsiaTheme="minorHAnsi" w:hAnsiTheme="majorHAnsi" w:cs="Times New Roman"/>
      <w:caps/>
      <w:color w:val="1F497D" w:themeColor="text2"/>
      <w:kern w:val="24"/>
      <w:sz w:val="32"/>
      <w:szCs w:val="32"/>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E058B823FB5841AAE8BA101E281864">
    <w:name w:val="59E058B823FB5841AAE8BA101E281864"/>
  </w:style>
  <w:style w:type="paragraph" w:customStyle="1" w:styleId="59E00DA3EC99A14E8E09FB2805D33E55">
    <w:name w:val="59E00DA3EC99A14E8E09FB2805D33E55"/>
  </w:style>
  <w:style w:type="paragraph" w:customStyle="1" w:styleId="987AD0E86F5CFC41A58F46E7EC60F389">
    <w:name w:val="987AD0E86F5CFC41A58F46E7EC60F389"/>
  </w:style>
  <w:style w:type="paragraph" w:customStyle="1" w:styleId="9D0E459148413D41BA2F30D5C023F723">
    <w:name w:val="9D0E459148413D41BA2F30D5C023F723"/>
  </w:style>
  <w:style w:type="paragraph" w:customStyle="1" w:styleId="9B624C0B06E5964F90F2D591507194C4">
    <w:name w:val="9B624C0B06E5964F90F2D591507194C4"/>
  </w:style>
  <w:style w:type="paragraph" w:customStyle="1" w:styleId="DBA03B7F1FCF704C998077D885B28FC9">
    <w:name w:val="DBA03B7F1FCF704C998077D885B28FC9"/>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szCs w:val="28"/>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rPr>
  </w:style>
  <w:style w:type="paragraph" w:customStyle="1" w:styleId="C58AF29061A400408F05D44C7677E4D5">
    <w:name w:val="C58AF29061A400408F05D44C7677E4D5"/>
  </w:style>
  <w:style w:type="paragraph" w:customStyle="1" w:styleId="669B318CBA572647B16CAA8A123CFB08">
    <w:name w:val="669B318CBA572647B16CAA8A123CFB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outlineLvl w:val="0"/>
    </w:pPr>
    <w:rPr>
      <w:rFonts w:asciiTheme="majorHAnsi" w:eastAsiaTheme="minorHAnsi" w:hAnsiTheme="majorHAnsi" w:cs="Times New Roman"/>
      <w:caps/>
      <w:color w:val="1F497D" w:themeColor="text2"/>
      <w:kern w:val="24"/>
      <w:sz w:val="32"/>
      <w:szCs w:val="32"/>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E058B823FB5841AAE8BA101E281864">
    <w:name w:val="59E058B823FB5841AAE8BA101E281864"/>
  </w:style>
  <w:style w:type="paragraph" w:customStyle="1" w:styleId="59E00DA3EC99A14E8E09FB2805D33E55">
    <w:name w:val="59E00DA3EC99A14E8E09FB2805D33E55"/>
  </w:style>
  <w:style w:type="paragraph" w:customStyle="1" w:styleId="987AD0E86F5CFC41A58F46E7EC60F389">
    <w:name w:val="987AD0E86F5CFC41A58F46E7EC60F389"/>
  </w:style>
  <w:style w:type="paragraph" w:customStyle="1" w:styleId="9D0E459148413D41BA2F30D5C023F723">
    <w:name w:val="9D0E459148413D41BA2F30D5C023F723"/>
  </w:style>
  <w:style w:type="paragraph" w:customStyle="1" w:styleId="9B624C0B06E5964F90F2D591507194C4">
    <w:name w:val="9B624C0B06E5964F90F2D591507194C4"/>
  </w:style>
  <w:style w:type="paragraph" w:customStyle="1" w:styleId="DBA03B7F1FCF704C998077D885B28FC9">
    <w:name w:val="DBA03B7F1FCF704C998077D885B28FC9"/>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szCs w:val="28"/>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rPr>
  </w:style>
  <w:style w:type="paragraph" w:customStyle="1" w:styleId="C58AF29061A400408F05D44C7677E4D5">
    <w:name w:val="C58AF29061A400408F05D44C7677E4D5"/>
  </w:style>
  <w:style w:type="paragraph" w:customStyle="1" w:styleId="669B318CBA572647B16CAA8A123CFB08">
    <w:name w:val="669B318CBA572647B16CAA8A123CFB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2013-12-09T00:00:00</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TC017730709991</Template>
  <TotalTime>39</TotalTime>
  <Pages>4</Pages>
  <Words>595</Words>
  <Characters>3398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Park</dc:title>
  <dc:subject>Real-time traffic and congestion control.</dc:subject>
  <dc:creator>Jayson Francis</dc:creator>
  <cp:keywords/>
  <cp:lastModifiedBy>Jayson Francis</cp:lastModifiedBy>
  <cp:revision>4</cp:revision>
  <dcterms:created xsi:type="dcterms:W3CDTF">2013-12-09T23:27:00Z</dcterms:created>
  <dcterms:modified xsi:type="dcterms:W3CDTF">2013-12-10T00:18:00Z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